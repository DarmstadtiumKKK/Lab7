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82E" w:rsidRDefault="000268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 w:rsidR="0002682E" w:rsidRDefault="00026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82E" w:rsidRDefault="00026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82E" w:rsidRDefault="00026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82E" w:rsidRDefault="00026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82E" w:rsidRDefault="00026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82E" w:rsidRDefault="00026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82E" w:rsidRDefault="00026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82E" w:rsidRDefault="00026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82E" w:rsidRDefault="00026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82E" w:rsidRDefault="000268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:rsidR="0002682E" w:rsidRDefault="0002682E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№7</w:t>
      </w:r>
    </w:p>
    <w:p w:rsidR="0002682E" w:rsidRDefault="0002682E">
      <w:pPr>
        <w:jc w:val="center"/>
      </w:pPr>
      <w:r>
        <w:rPr>
          <w:rFonts w:ascii="Times New Roman" w:hAnsi="Times New Roman" w:cs="Times New Roman"/>
          <w:sz w:val="28"/>
          <w:szCs w:val="28"/>
        </w:rPr>
        <w:t>«Работа с формами, авторизация»</w:t>
      </w:r>
    </w:p>
    <w:p w:rsidR="0002682E" w:rsidRDefault="0002682E">
      <w:pPr>
        <w:rPr>
          <w:rFonts w:ascii="Times New Roman" w:hAnsi="Times New Roman" w:cs="Times New Roman"/>
          <w:sz w:val="28"/>
          <w:szCs w:val="28"/>
        </w:rPr>
      </w:pPr>
    </w:p>
    <w:p w:rsidR="0002682E" w:rsidRDefault="000268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682E" w:rsidRDefault="000268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682E" w:rsidRDefault="000268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682E" w:rsidRDefault="000268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682E" w:rsidRDefault="0002682E">
      <w:pPr>
        <w:rPr>
          <w:rFonts w:ascii="Times New Roman" w:hAnsi="Times New Roman" w:cs="Times New Roman"/>
          <w:sz w:val="28"/>
          <w:szCs w:val="28"/>
        </w:rPr>
      </w:pPr>
    </w:p>
    <w:p w:rsidR="0002682E" w:rsidRDefault="000268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682E" w:rsidRDefault="000268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682E" w:rsidRDefault="0002682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02682E" w:rsidRDefault="0002682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ИУ5-54</w:t>
      </w:r>
    </w:p>
    <w:p w:rsidR="0002682E" w:rsidRDefault="0002682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Геништа Михаил</w:t>
      </w:r>
    </w:p>
    <w:p w:rsidR="0002682E" w:rsidRDefault="0002682E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2682E" w:rsidRDefault="00026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Цель работы</w:t>
      </w:r>
    </w:p>
    <w:p w:rsidR="0002682E" w:rsidRDefault="0002682E">
      <w:r>
        <w:rPr>
          <w:rFonts w:ascii="Times New Roman" w:hAnsi="Times New Roman" w:cs="Times New Roman"/>
          <w:sz w:val="24"/>
          <w:szCs w:val="24"/>
        </w:rPr>
        <w:t>Реализовать авторизацию с ручной валидацией (вариант 1) и с помощью Django Forms (вариант 2).</w:t>
      </w:r>
    </w:p>
    <w:p w:rsidR="0002682E" w:rsidRDefault="0002682E">
      <w:r>
        <w:rPr>
          <w:rFonts w:ascii="Times New Roman" w:hAnsi="Times New Roman" w:cs="Times New Roman"/>
          <w:sz w:val="28"/>
          <w:szCs w:val="28"/>
        </w:rPr>
        <w:t>2. Листинг</w:t>
      </w:r>
    </w:p>
    <w:p w:rsidR="0002682E" w:rsidRPr="00216F0E" w:rsidRDefault="0002682E">
      <w:pPr>
        <w:rPr>
          <w:color w:val="000000"/>
        </w:rPr>
      </w:pPr>
      <w:r w:rsidRPr="00216F0E">
        <w:rPr>
          <w:rFonts w:ascii="Times New Roman" w:hAnsi="Times New Roman" w:cs="Times New Roman"/>
          <w:color w:val="000000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views</w:t>
      </w:r>
      <w:r w:rsidRPr="00216F0E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</w:t>
      </w:r>
      <w:r w:rsidRPr="00216F0E">
        <w:rPr>
          <w:rFonts w:ascii="Times New Roman" w:hAnsi="Times New Roman" w:cs="Times New Roman"/>
          <w:color w:val="000000"/>
          <w:sz w:val="24"/>
          <w:szCs w:val="24"/>
        </w:rPr>
        <w:t xml:space="preserve"> – ручная валидация данных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POST</w:t>
      </w:r>
      <w:r w:rsidRPr="00216F0E">
        <w:rPr>
          <w:rFonts w:ascii="Times New Roman" w:hAnsi="Times New Roman" w:cs="Times New Roman"/>
          <w:color w:val="000000"/>
          <w:sz w:val="24"/>
          <w:szCs w:val="24"/>
        </w:rPr>
        <w:t xml:space="preserve"> запроса (только регистрация)</w:t>
      </w:r>
    </w:p>
    <w:p w:rsidR="0002682E" w:rsidRDefault="0002682E">
      <w:pPr>
        <w:pStyle w:val="a1"/>
        <w:rPr>
          <w:rFonts w:ascii="DejaVu Sans Mono" w:hAnsi="DejaVu Sans Mono"/>
          <w:i/>
          <w:color w:val="808080"/>
          <w:lang w:val="en-US"/>
        </w:rPr>
      </w:pPr>
      <w:r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# coding=utf-8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django.shortcuts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render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django.shortcuts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render_to_response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django.template.loader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render_to_string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django.http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HttpResponse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django.http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HttpResponseRedirect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django.template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RequestContext, loader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.models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Article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django.contrib.auth.models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User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i/>
          <w:color w:val="808080"/>
          <w:sz w:val="21"/>
          <w:szCs w:val="21"/>
          <w:lang w:val="en-US"/>
        </w:rPr>
      </w:pPr>
      <w:r w:rsidRPr="00216F0E">
        <w:rPr>
          <w:rFonts w:ascii="Courier 10 Pitch" w:hAnsi="Courier 10 Pitch"/>
          <w:i/>
          <w:color w:val="808080"/>
          <w:sz w:val="21"/>
          <w:szCs w:val="21"/>
          <w:lang w:val="en-US"/>
        </w:rPr>
        <w:t># Create your views here..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def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index(request):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articles = Article.objects.all()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content = {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'articles'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: articles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}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for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a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in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articles: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>print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(a)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render(request, 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'articles.html'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, content)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def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register(request):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errors = []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formdata = {}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request.method == 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'POST'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username = request.POST.get(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'username'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not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username: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errors.append(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Введите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имя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пользователя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02682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elif </w:t>
      </w:r>
      <w:r>
        <w:rPr>
          <w:rFonts w:ascii="Courier 10 Pitch" w:hAnsi="Courier 10 Pitch"/>
          <w:color w:val="000080"/>
          <w:sz w:val="21"/>
          <w:szCs w:val="21"/>
        </w:rPr>
        <w:t>len</w:t>
      </w:r>
      <w:r>
        <w:rPr>
          <w:rFonts w:ascii="Courier 10 Pitch" w:hAnsi="Courier 10 Pitch"/>
          <w:color w:val="000000"/>
          <w:sz w:val="21"/>
          <w:szCs w:val="21"/>
        </w:rPr>
        <w:t xml:space="preserve">(username) &lt; </w:t>
      </w:r>
      <w:r>
        <w:rPr>
          <w:rFonts w:ascii="Courier 10 Pitch" w:hAnsi="Courier 10 Pitch"/>
          <w:color w:val="0000FF"/>
          <w:sz w:val="21"/>
          <w:szCs w:val="21"/>
        </w:rPr>
        <w:t>5</w:t>
      </w:r>
      <w:r>
        <w:rPr>
          <w:rFonts w:ascii="Courier 10 Pitch" w:hAnsi="Courier 10 Pitch"/>
          <w:color w:val="000000"/>
          <w:sz w:val="21"/>
          <w:szCs w:val="21"/>
        </w:rPr>
        <w:t>:</w:t>
      </w:r>
    </w:p>
    <w:p w:rsidR="0002682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errors.append(</w:t>
      </w:r>
      <w:r>
        <w:rPr>
          <w:rFonts w:ascii="Courier 10 Pitch" w:hAnsi="Courier 10 Pitch"/>
          <w:b/>
          <w:color w:val="008000"/>
          <w:sz w:val="21"/>
          <w:szCs w:val="21"/>
        </w:rPr>
        <w:t>"Имя пользователя должно содержать не менее 5 символов"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email = request.POST.get(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'email'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not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email: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errors.append(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Введите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адрес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эл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. </w:t>
      </w:r>
      <w:r>
        <w:rPr>
          <w:rFonts w:ascii="Courier 10 Pitch" w:hAnsi="Courier 10 Pitch"/>
          <w:b/>
          <w:color w:val="008000"/>
          <w:sz w:val="21"/>
          <w:szCs w:val="21"/>
        </w:rPr>
        <w:t>почты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firstname = request.POST.get(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'firstname'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not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firstname: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errors.append(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Введите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своё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имя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>else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formdata[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'firstname'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] = firstname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lastname = request.POST.get(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'lastname'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not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lastname: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errors.append(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Введите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своё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фамилию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>else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formdata[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'lastname'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] = lastname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password = request.POST.get(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'password'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not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password: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errors.append(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Введите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пароль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02682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elif </w:t>
      </w:r>
      <w:r>
        <w:rPr>
          <w:rFonts w:ascii="Courier 10 Pitch" w:hAnsi="Courier 10 Pitch"/>
          <w:color w:val="000080"/>
          <w:sz w:val="21"/>
          <w:szCs w:val="21"/>
        </w:rPr>
        <w:t>len</w:t>
      </w:r>
      <w:r>
        <w:rPr>
          <w:rFonts w:ascii="Courier 10 Pitch" w:hAnsi="Courier 10 Pitch"/>
          <w:color w:val="000000"/>
          <w:sz w:val="21"/>
          <w:szCs w:val="21"/>
        </w:rPr>
        <w:t xml:space="preserve">(password) &lt; </w:t>
      </w:r>
      <w:r>
        <w:rPr>
          <w:rFonts w:ascii="Courier 10 Pitch" w:hAnsi="Courier 10 Pitch"/>
          <w:color w:val="0000FF"/>
          <w:sz w:val="21"/>
          <w:szCs w:val="21"/>
        </w:rPr>
        <w:t>8</w:t>
      </w:r>
      <w:r>
        <w:rPr>
          <w:rFonts w:ascii="Courier 10 Pitch" w:hAnsi="Courier 10 Pitch"/>
          <w:color w:val="000000"/>
          <w:sz w:val="21"/>
          <w:szCs w:val="21"/>
        </w:rPr>
        <w:t>:</w:t>
      </w:r>
    </w:p>
    <w:p w:rsidR="0002682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errors.append(</w:t>
      </w:r>
      <w:r>
        <w:rPr>
          <w:rFonts w:ascii="Courier 10 Pitch" w:hAnsi="Courier 10 Pitch"/>
          <w:b/>
          <w:color w:val="008000"/>
          <w:sz w:val="21"/>
          <w:szCs w:val="21"/>
        </w:rPr>
        <w:t>"Пароль должен содержать не менее 8 символов"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>else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confirmpass = request.POST.get(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'confirmpass'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not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confirmpass: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    errors.append(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Подтвердите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пароль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elif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password != confirmpass: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    errors.append(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Пароли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не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совпадают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    formdata[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'confirmpass'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] = confirmpass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formdata[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'password'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] = password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sameusers = []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>try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sameusers.append(User.objects.get(</w:t>
      </w:r>
      <w:r w:rsidRPr="00216F0E">
        <w:rPr>
          <w:rFonts w:ascii="Courier 10 Pitch" w:hAnsi="Courier 10 Pitch"/>
          <w:color w:val="660099"/>
          <w:sz w:val="21"/>
          <w:szCs w:val="21"/>
          <w:lang w:val="en-US"/>
        </w:rPr>
        <w:t>username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=username))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except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User.DoesNotExist: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formdata[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'username'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] = username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>try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sameusers.append(User.objects.get(</w:t>
      </w:r>
      <w:r w:rsidRPr="00216F0E">
        <w:rPr>
          <w:rFonts w:ascii="Courier 10 Pitch" w:hAnsi="Courier 10 Pitch"/>
          <w:color w:val="660099"/>
          <w:sz w:val="21"/>
          <w:szCs w:val="21"/>
          <w:lang w:val="en-US"/>
        </w:rPr>
        <w:t>email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=email))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except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User.DoesNotExist: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formdata[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'email'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] = email</w:t>
      </w:r>
    </w:p>
    <w:p w:rsidR="0002682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if </w:t>
      </w:r>
      <w:r>
        <w:rPr>
          <w:rFonts w:ascii="Courier 10 Pitch" w:hAnsi="Courier 10 Pitch"/>
          <w:color w:val="000000"/>
          <w:sz w:val="21"/>
          <w:szCs w:val="21"/>
        </w:rPr>
        <w:t>sameusers:</w:t>
      </w:r>
    </w:p>
    <w:p w:rsidR="0002682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errors.append(</w:t>
      </w:r>
      <w:r>
        <w:rPr>
          <w:rFonts w:ascii="Courier 10 Pitch" w:hAnsi="Courier 10 Pitch"/>
          <w:b/>
          <w:color w:val="008000"/>
          <w:sz w:val="21"/>
          <w:szCs w:val="21"/>
        </w:rPr>
        <w:t>"Пользователь с таким именем или адресом эл. почты уже существует"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errors: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render(request, 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'register.html'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, {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'errors'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: errors, 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'formdata'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: formdata})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User.objects.create_user(</w:t>
      </w:r>
      <w:r w:rsidRPr="00216F0E">
        <w:rPr>
          <w:rFonts w:ascii="Courier 10 Pitch" w:hAnsi="Courier 10 Pitch"/>
          <w:color w:val="660099"/>
          <w:sz w:val="21"/>
          <w:szCs w:val="21"/>
          <w:lang w:val="en-US"/>
        </w:rPr>
        <w:t>username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=username, </w:t>
      </w:r>
      <w:r w:rsidRPr="00216F0E">
        <w:rPr>
          <w:rFonts w:ascii="Courier 10 Pitch" w:hAnsi="Courier 10 Pitch"/>
          <w:color w:val="660099"/>
          <w:sz w:val="21"/>
          <w:szCs w:val="21"/>
          <w:lang w:val="en-US"/>
        </w:rPr>
        <w:t>email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=email, </w:t>
      </w:r>
      <w:r w:rsidRPr="00216F0E">
        <w:rPr>
          <w:rFonts w:ascii="Courier 10 Pitch" w:hAnsi="Courier 10 Pitch"/>
          <w:color w:val="660099"/>
          <w:sz w:val="21"/>
          <w:szCs w:val="21"/>
          <w:lang w:val="en-US"/>
        </w:rPr>
        <w:t>password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=password)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HttpResponseRedirect(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"/login/"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render(request, 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'register.html'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, {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'errors'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: [], 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'formdata'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: formdata})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def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login(request):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render(request, 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'login.html'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def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article(request, id):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art = Article.objects.get(</w:t>
      </w:r>
      <w:r w:rsidRPr="00216F0E">
        <w:rPr>
          <w:rFonts w:ascii="Courier 10 Pitch" w:hAnsi="Courier 10 Pitch"/>
          <w:color w:val="660099"/>
          <w:sz w:val="21"/>
          <w:szCs w:val="21"/>
          <w:lang w:val="en-US"/>
        </w:rPr>
        <w:t>id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=</w:t>
      </w:r>
      <w:r w:rsidRPr="00216F0E">
        <w:rPr>
          <w:rFonts w:ascii="Courier 10 Pitch" w:hAnsi="Courier 10 Pitch"/>
          <w:color w:val="000080"/>
          <w:sz w:val="21"/>
          <w:szCs w:val="21"/>
          <w:lang w:val="en-US"/>
        </w:rPr>
        <w:t>int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(id))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content = {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'article'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: art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}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 xml:space="preserve">render(request, </w:t>
      </w:r>
      <w:r w:rsidRPr="00216F0E">
        <w:rPr>
          <w:rFonts w:ascii="Courier 10 Pitch" w:hAnsi="Courier 10 Pitch"/>
          <w:b/>
          <w:color w:val="008000"/>
          <w:sz w:val="21"/>
          <w:szCs w:val="21"/>
          <w:lang w:val="en-US"/>
        </w:rPr>
        <w:t>'single.html'</w:t>
      </w:r>
      <w:r w:rsidRPr="00216F0E">
        <w:rPr>
          <w:rFonts w:ascii="Courier 10 Pitch" w:hAnsi="Courier 10 Pitch"/>
          <w:color w:val="000000"/>
          <w:sz w:val="21"/>
          <w:szCs w:val="21"/>
          <w:lang w:val="en-US"/>
        </w:rPr>
        <w:t>, content)</w:t>
      </w:r>
    </w:p>
    <w:p w:rsidR="0002682E" w:rsidRPr="00216F0E" w:rsidRDefault="0002682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</w:p>
    <w:p w:rsidR="0002682E" w:rsidRPr="00216F0E" w:rsidRDefault="0002682E">
      <w:pPr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 w:rsidRPr="00216F0E">
        <w:rPr>
          <w:rFonts w:ascii="Times New Roman" w:hAnsi="Times New Roman" w:cs="Times New Roman"/>
          <w:color w:val="000000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views</w:t>
      </w:r>
      <w:r w:rsidRPr="00216F0E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</w:t>
      </w:r>
      <w:r w:rsidRPr="00216F0E">
        <w:rPr>
          <w:rFonts w:ascii="Times New Roman" w:hAnsi="Times New Roman" w:cs="Times New Roman"/>
          <w:color w:val="000000"/>
          <w:sz w:val="24"/>
          <w:szCs w:val="24"/>
        </w:rPr>
        <w:t xml:space="preserve"> – использование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Django</w:t>
      </w:r>
      <w:r w:rsidRPr="00216F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Forms</w:t>
      </w:r>
      <w:r w:rsidRPr="00216F0E">
        <w:rPr>
          <w:rFonts w:ascii="Times New Roman" w:hAnsi="Times New Roman" w:cs="Times New Roman"/>
          <w:color w:val="000000"/>
          <w:sz w:val="24"/>
          <w:szCs w:val="24"/>
        </w:rPr>
        <w:t xml:space="preserve"> (регистрация + логин).</w:t>
      </w:r>
    </w:p>
    <w:p w:rsidR="0002682E" w:rsidRDefault="0002682E">
      <w:pPr>
        <w:pStyle w:val="a1"/>
        <w:shd w:val="clear" w:color="auto" w:fill="FFFFFF"/>
        <w:spacing w:after="0"/>
        <w:rPr>
          <w:rFonts w:ascii="DejaVu Sans Mono" w:hAnsi="DejaVu Sans Mono"/>
          <w:i/>
          <w:color w:val="808080"/>
          <w:sz w:val="21"/>
          <w:szCs w:val="21"/>
          <w:lang w:val="en-US"/>
        </w:rPr>
      </w:pPr>
      <w:r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# coding=utf-8</w:t>
      </w:r>
    </w:p>
    <w:p w:rsidR="0002682E" w:rsidRPr="00216F0E" w:rsidRDefault="0002682E">
      <w:pPr>
        <w:pStyle w:val="a1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django.shortcuts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render</w:t>
      </w:r>
    </w:p>
    <w:p w:rsidR="0002682E" w:rsidRPr="00216F0E" w:rsidRDefault="0002682E">
      <w:pPr>
        <w:pStyle w:val="a1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django.shortcuts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render_to_response</w:t>
      </w:r>
    </w:p>
    <w:p w:rsidR="0002682E" w:rsidRPr="00216F0E" w:rsidRDefault="0002682E">
      <w:pPr>
        <w:pStyle w:val="a1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django.template.loader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render_to_string</w:t>
      </w:r>
    </w:p>
    <w:p w:rsidR="0002682E" w:rsidRPr="00216F0E" w:rsidRDefault="0002682E">
      <w:pPr>
        <w:pStyle w:val="a1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django.http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HttpResponse</w:t>
      </w:r>
    </w:p>
    <w:p w:rsidR="0002682E" w:rsidRPr="00216F0E" w:rsidRDefault="0002682E">
      <w:pPr>
        <w:pStyle w:val="a1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django.http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HttpResponseRedirect</w:t>
      </w:r>
    </w:p>
    <w:p w:rsidR="0002682E" w:rsidRPr="00216F0E" w:rsidRDefault="0002682E">
      <w:pPr>
        <w:pStyle w:val="a1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django.template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RequestContext, loader</w:t>
      </w:r>
    </w:p>
    <w:p w:rsidR="0002682E" w:rsidRPr="00216F0E" w:rsidRDefault="0002682E">
      <w:pPr>
        <w:pStyle w:val="a1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.models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Article</w:t>
      </w:r>
    </w:p>
    <w:p w:rsidR="0002682E" w:rsidRPr="00216F0E" w:rsidRDefault="0002682E">
      <w:pPr>
        <w:pStyle w:val="a1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django.contrib.auth.models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User</w:t>
      </w:r>
    </w:p>
    <w:p w:rsidR="0002682E" w:rsidRPr="00216F0E" w:rsidRDefault="0002682E">
      <w:pPr>
        <w:pStyle w:val="a1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django.contrib.auth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authenticate, login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as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l_in, logout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as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l_out</w:t>
      </w:r>
    </w:p>
    <w:p w:rsidR="0002682E" w:rsidRPr="00216F0E" w:rsidRDefault="0002682E">
      <w:pPr>
        <w:pStyle w:val="a1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forms</w:t>
      </w:r>
    </w:p>
    <w:p w:rsidR="0002682E" w:rsidRPr="00216F0E" w:rsidRDefault="0002682E">
      <w:pPr>
        <w:pStyle w:val="a1"/>
        <w:shd w:val="clear" w:color="auto" w:fill="FFFFFF"/>
        <w:rPr>
          <w:rFonts w:ascii="DejaVu Sans Mono" w:hAnsi="DejaVu Sans Mono"/>
          <w:i/>
          <w:color w:val="808080"/>
          <w:sz w:val="21"/>
          <w:szCs w:val="21"/>
          <w:lang w:val="en-US"/>
        </w:rPr>
      </w:pPr>
      <w:r w:rsidRPr="00216F0E">
        <w:rPr>
          <w:rFonts w:ascii="DejaVu Sans Mono" w:hAnsi="DejaVu Sans Mono"/>
          <w:i/>
          <w:color w:val="808080"/>
          <w:sz w:val="21"/>
          <w:szCs w:val="21"/>
          <w:lang w:val="en-US"/>
        </w:rPr>
        <w:t># Create your views here..</w:t>
      </w:r>
    </w:p>
    <w:p w:rsidR="0002682E" w:rsidRPr="00216F0E" w:rsidRDefault="0002682E">
      <w:pPr>
        <w:pStyle w:val="a1"/>
        <w:shd w:val="clear" w:color="auto" w:fill="FFFFFF"/>
        <w:spacing w:after="29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_get_user_context(request):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context = {}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request.user.is_authenticated():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'user_logged_in'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r w:rsidRPr="00216F0E">
        <w:rPr>
          <w:rFonts w:ascii="DejaVu Sans Mono" w:hAnsi="DejaVu Sans Mono"/>
          <w:color w:val="000080"/>
          <w:sz w:val="21"/>
          <w:szCs w:val="21"/>
          <w:lang w:val="en-US"/>
        </w:rPr>
        <w:t>True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80"/>
          <w:sz w:val="21"/>
          <w:szCs w:val="21"/>
          <w:lang w:val="en-US"/>
        </w:rPr>
        <w:t xml:space="preserve">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'username'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] = request.user.username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>else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'user_logged_in'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r w:rsidRPr="00216F0E">
        <w:rPr>
          <w:rFonts w:ascii="DejaVu Sans Mono" w:hAnsi="DejaVu Sans Mono"/>
          <w:color w:val="000080"/>
          <w:sz w:val="21"/>
          <w:szCs w:val="21"/>
          <w:lang w:val="en-US"/>
        </w:rPr>
        <w:t>False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8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context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index(request):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context = _get_user_context(request)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articles = Article.objects.all()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'articles'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] = articles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'articles.html'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, context)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register(request):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context = _get_user_context(request)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errors = []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'user_logged_in'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]: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HttpResponseRedirect(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'/'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request.method == 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'POST'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form = forms.RegistrationForm(request.POST)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form.is_valid():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username = form.cleaned_data[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'username'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email = form.cleaned_data[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'email'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firstname = form.cleaned_data[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'firstname'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lastname = form.cleaned_data[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'lastname'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password = form.cleaned_data[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'password'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confirmpass = form.cleaned_data[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'confirmpass'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password != confirmpass: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errors.append(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r>
        <w:rPr>
          <w:rFonts w:ascii="DejaVu Sans Mono" w:hAnsi="DejaVu Sans Mono"/>
          <w:b/>
          <w:color w:val="008000"/>
          <w:sz w:val="21"/>
          <w:szCs w:val="21"/>
        </w:rPr>
        <w:t>Пароли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DejaVu Sans Mono" w:hAnsi="DejaVu Sans Mono"/>
          <w:b/>
          <w:color w:val="008000"/>
          <w:sz w:val="21"/>
          <w:szCs w:val="21"/>
        </w:rPr>
        <w:t>не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DejaVu Sans Mono" w:hAnsi="DejaVu Sans Mono"/>
          <w:b/>
          <w:color w:val="008000"/>
          <w:sz w:val="21"/>
          <w:szCs w:val="21"/>
        </w:rPr>
        <w:t>совпадают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data = form.data.copy()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same = </w:t>
      </w:r>
      <w:r w:rsidRPr="00216F0E">
        <w:rPr>
          <w:rFonts w:ascii="DejaVu Sans Mono" w:hAnsi="DejaVu Sans Mono"/>
          <w:color w:val="000080"/>
          <w:sz w:val="21"/>
          <w:szCs w:val="21"/>
          <w:lang w:val="en-US"/>
        </w:rPr>
        <w:t>None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8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>try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same = User.objects.get(</w:t>
      </w:r>
      <w:r w:rsidRPr="00216F0E">
        <w:rPr>
          <w:rFonts w:ascii="DejaVu Sans Mono" w:hAnsi="DejaVu Sans Mono"/>
          <w:color w:val="660099"/>
          <w:sz w:val="21"/>
          <w:szCs w:val="21"/>
          <w:lang w:val="en-US"/>
        </w:rPr>
        <w:t>username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=username)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except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User.DoesNotExist: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>pass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8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same:</w:t>
      </w:r>
    </w:p>
    <w:p w:rsidR="0002682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 w:rsidRPr="00216F0E">
        <w:rPr>
          <w:color w:val="000000"/>
          <w:sz w:val="21"/>
          <w:szCs w:val="21"/>
          <w:lang w:val="en-US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errors.append(</w:t>
      </w:r>
      <w:r>
        <w:rPr>
          <w:rFonts w:ascii="DejaVu Sans Mono" w:hAnsi="DejaVu Sans Mono"/>
          <w:b/>
          <w:color w:val="008000"/>
          <w:sz w:val="21"/>
          <w:szCs w:val="21"/>
        </w:rPr>
        <w:t>"Пользователь с таким именем уже существует"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data[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'username'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""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8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same = </w:t>
      </w:r>
      <w:r w:rsidRPr="00216F0E">
        <w:rPr>
          <w:rFonts w:ascii="DejaVu Sans Mono" w:hAnsi="DejaVu Sans Mono"/>
          <w:color w:val="000080"/>
          <w:sz w:val="21"/>
          <w:szCs w:val="21"/>
          <w:lang w:val="en-US"/>
        </w:rPr>
        <w:t>None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8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>try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same = User.objects.get(</w:t>
      </w:r>
      <w:r w:rsidRPr="00216F0E">
        <w:rPr>
          <w:rFonts w:ascii="DejaVu Sans Mono" w:hAnsi="DejaVu Sans Mono"/>
          <w:color w:val="660099"/>
          <w:sz w:val="21"/>
          <w:szCs w:val="21"/>
          <w:lang w:val="en-US"/>
        </w:rPr>
        <w:t>email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=email)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except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User.DoesNotExist: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>pass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8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same:</w:t>
      </w:r>
    </w:p>
    <w:p w:rsidR="0002682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 w:rsidRPr="00216F0E">
        <w:rPr>
          <w:color w:val="000000"/>
          <w:sz w:val="21"/>
          <w:szCs w:val="21"/>
          <w:lang w:val="en-US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errors.append(</w:t>
      </w:r>
      <w:r>
        <w:rPr>
          <w:rFonts w:ascii="DejaVu Sans Mono" w:hAnsi="DejaVu Sans Mono"/>
          <w:b/>
          <w:color w:val="008000"/>
          <w:sz w:val="21"/>
          <w:szCs w:val="21"/>
        </w:rPr>
        <w:t>"Пользователь с таким адресом эл. почты уже существует"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data[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'email'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""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8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form.data = data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errors: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'register.html'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'form'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: form,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                                             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'errors'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: errors})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User.objects.create_user(</w:t>
      </w:r>
      <w:r w:rsidRPr="00216F0E">
        <w:rPr>
          <w:rFonts w:ascii="DejaVu Sans Mono" w:hAnsi="DejaVu Sans Mono"/>
          <w:color w:val="660099"/>
          <w:sz w:val="21"/>
          <w:szCs w:val="21"/>
          <w:lang w:val="en-US"/>
        </w:rPr>
        <w:t>username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=username, </w:t>
      </w:r>
      <w:r w:rsidRPr="00216F0E">
        <w:rPr>
          <w:rFonts w:ascii="DejaVu Sans Mono" w:hAnsi="DejaVu Sans Mono"/>
          <w:color w:val="660099"/>
          <w:sz w:val="21"/>
          <w:szCs w:val="21"/>
          <w:lang w:val="en-US"/>
        </w:rPr>
        <w:t>email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=email, </w:t>
      </w:r>
      <w:r w:rsidRPr="00216F0E">
        <w:rPr>
          <w:rFonts w:ascii="DejaVu Sans Mono" w:hAnsi="DejaVu Sans Mono"/>
          <w:color w:val="660099"/>
          <w:sz w:val="21"/>
          <w:szCs w:val="21"/>
          <w:lang w:val="en-US"/>
        </w:rPr>
        <w:t>password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=password, </w:t>
      </w:r>
      <w:r w:rsidRPr="00216F0E">
        <w:rPr>
          <w:rFonts w:ascii="DejaVu Sans Mono" w:hAnsi="DejaVu Sans Mono"/>
          <w:color w:val="660099"/>
          <w:sz w:val="21"/>
          <w:szCs w:val="21"/>
          <w:lang w:val="en-US"/>
        </w:rPr>
        <w:t>first_name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=firstname, </w:t>
      </w:r>
      <w:r w:rsidRPr="00216F0E">
        <w:rPr>
          <w:rFonts w:ascii="DejaVu Sans Mono" w:hAnsi="DejaVu Sans Mono"/>
          <w:color w:val="660099"/>
          <w:sz w:val="21"/>
          <w:szCs w:val="21"/>
          <w:lang w:val="en-US"/>
        </w:rPr>
        <w:t>last_name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=lastname)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HttpResponseRedirect(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"/login/"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'register.html'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'form'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: forms.RegistrationForm(), 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'errors'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: []})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login(request):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context = _get_user_context(request)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errors = []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"user_logged_in"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]: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HttpResponseRedirect(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'/'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request.method == 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'POST'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form = forms.LoginForm(request.POST)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form.is_valid():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username_or_email = form.cleaned_data[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'username_or_email'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password = form.cleaned_data[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'password'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color w:val="808080"/>
          <w:sz w:val="21"/>
          <w:szCs w:val="21"/>
          <w:lang w:val="en-US"/>
        </w:rPr>
        <w:t xml:space="preserve">user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= </w:t>
      </w:r>
      <w:r w:rsidRPr="00216F0E">
        <w:rPr>
          <w:rFonts w:ascii="DejaVu Sans Mono" w:hAnsi="DejaVu Sans Mono"/>
          <w:color w:val="000080"/>
          <w:sz w:val="21"/>
          <w:szCs w:val="21"/>
          <w:lang w:val="en-US"/>
        </w:rPr>
        <w:t>None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8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>try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user = User.objects.get(</w:t>
      </w:r>
      <w:r w:rsidRPr="00216F0E">
        <w:rPr>
          <w:rFonts w:ascii="DejaVu Sans Mono" w:hAnsi="DejaVu Sans Mono"/>
          <w:color w:val="660099"/>
          <w:sz w:val="21"/>
          <w:szCs w:val="21"/>
          <w:lang w:val="en-US"/>
        </w:rPr>
        <w:t>username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=username_or_email)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except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User.DoesNotExist: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>try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user = User.objects.get(</w:t>
      </w:r>
      <w:r w:rsidRPr="00216F0E">
        <w:rPr>
          <w:rFonts w:ascii="DejaVu Sans Mono" w:hAnsi="DejaVu Sans Mono"/>
          <w:color w:val="660099"/>
          <w:sz w:val="21"/>
          <w:szCs w:val="21"/>
          <w:lang w:val="en-US"/>
        </w:rPr>
        <w:t>email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=username_or_email)</w:t>
      </w:r>
    </w:p>
    <w:p w:rsidR="0002682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 w:rsidRPr="00216F0E">
        <w:rPr>
          <w:color w:val="000000"/>
          <w:sz w:val="21"/>
          <w:szCs w:val="21"/>
          <w:lang w:val="en-US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except </w:t>
      </w:r>
      <w:r>
        <w:rPr>
          <w:rFonts w:ascii="DejaVu Sans Mono" w:hAnsi="DejaVu Sans Mono"/>
          <w:color w:val="000000"/>
          <w:sz w:val="21"/>
          <w:szCs w:val="21"/>
        </w:rPr>
        <w:t>User.DoesNotExist:</w:t>
      </w:r>
    </w:p>
    <w:p w:rsidR="0002682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000000"/>
          <w:sz w:val="21"/>
          <w:szCs w:val="21"/>
        </w:rPr>
        <w:t>errors.append(</w:t>
      </w:r>
      <w:r>
        <w:rPr>
          <w:rFonts w:ascii="DejaVu Sans Mono" w:hAnsi="DejaVu Sans Mono"/>
          <w:b/>
          <w:color w:val="008000"/>
          <w:sz w:val="21"/>
          <w:szCs w:val="21"/>
        </w:rPr>
        <w:t>"Пользователя с таким именем или адресом эл. почты не существует"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    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'login.html'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'form'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: form, 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'errors'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: errors})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user_auth = authenticate(</w:t>
      </w:r>
      <w:r w:rsidRPr="00216F0E">
        <w:rPr>
          <w:rFonts w:ascii="DejaVu Sans Mono" w:hAnsi="DejaVu Sans Mono"/>
          <w:color w:val="660099"/>
          <w:sz w:val="21"/>
          <w:szCs w:val="21"/>
          <w:lang w:val="en-US"/>
        </w:rPr>
        <w:t>username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=user.username, </w:t>
      </w:r>
      <w:r w:rsidRPr="00216F0E">
        <w:rPr>
          <w:rFonts w:ascii="DejaVu Sans Mono" w:hAnsi="DejaVu Sans Mono"/>
          <w:color w:val="660099"/>
          <w:sz w:val="21"/>
          <w:szCs w:val="21"/>
          <w:lang w:val="en-US"/>
        </w:rPr>
        <w:t>password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=password)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user_auth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is not </w:t>
      </w:r>
      <w:r w:rsidRPr="00216F0E">
        <w:rPr>
          <w:rFonts w:ascii="DejaVu Sans Mono" w:hAnsi="DejaVu Sans Mono"/>
          <w:color w:val="000080"/>
          <w:sz w:val="21"/>
          <w:szCs w:val="21"/>
          <w:lang w:val="en-US"/>
        </w:rPr>
        <w:t>None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l_in(request, user_auth)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HttpResponseRedirect(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"/success/"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>else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errors.append(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r>
        <w:rPr>
          <w:rFonts w:ascii="DejaVu Sans Mono" w:hAnsi="DejaVu Sans Mono"/>
          <w:b/>
          <w:color w:val="008000"/>
          <w:sz w:val="21"/>
          <w:szCs w:val="21"/>
        </w:rPr>
        <w:t>Пароль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DejaVu Sans Mono" w:hAnsi="DejaVu Sans Mono"/>
          <w:b/>
          <w:color w:val="008000"/>
          <w:sz w:val="21"/>
          <w:szCs w:val="21"/>
        </w:rPr>
        <w:t>неверен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'login.html'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'form'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: form, 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'errors'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: errors})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'login.html'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'form'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: forms.LoginForm()})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success(request):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context = _get_user_context(request)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request.user.is_authenticated():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'success'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r w:rsidRPr="00216F0E">
        <w:rPr>
          <w:rFonts w:ascii="DejaVu Sans Mono" w:hAnsi="DejaVu Sans Mono"/>
          <w:color w:val="000080"/>
          <w:sz w:val="21"/>
          <w:szCs w:val="21"/>
          <w:lang w:val="en-US"/>
        </w:rPr>
        <w:t>True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80"/>
          <w:sz w:val="21"/>
          <w:szCs w:val="21"/>
          <w:lang w:val="en-US"/>
        </w:rPr>
        <w:t xml:space="preserve">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'success.html'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, context)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>else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'success.html'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"success"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 xml:space="preserve">: </w:t>
      </w:r>
      <w:r w:rsidRPr="00216F0E">
        <w:rPr>
          <w:rFonts w:ascii="DejaVu Sans Mono" w:hAnsi="DejaVu Sans Mono"/>
          <w:color w:val="000080"/>
          <w:sz w:val="21"/>
          <w:szCs w:val="21"/>
          <w:lang w:val="en-US"/>
        </w:rPr>
        <w:t>False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})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logout(request):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request.user.is_authenticated():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l_out(request)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HttpResponseRedirect(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'/login/'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>else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    </w:t>
      </w: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HttpResponseRedirect(</w:t>
      </w:r>
      <w:r w:rsidRPr="00216F0E">
        <w:rPr>
          <w:rFonts w:ascii="DejaVu Sans Mono" w:hAnsi="DejaVu Sans Mono"/>
          <w:b/>
          <w:color w:val="008000"/>
          <w:sz w:val="21"/>
          <w:szCs w:val="21"/>
          <w:lang w:val="en-US"/>
        </w:rPr>
        <w:t>'/'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216F0E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article(request, id):</w:t>
      </w:r>
    </w:p>
    <w:p w:rsidR="0002682E" w:rsidRPr="00216F0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 w:rsidRPr="00216F0E">
        <w:rPr>
          <w:rFonts w:ascii="DejaVu Sans Mono" w:hAnsi="DejaVu Sans Mono"/>
          <w:color w:val="000000"/>
          <w:sz w:val="21"/>
          <w:szCs w:val="21"/>
          <w:lang w:val="en-US"/>
        </w:rPr>
        <w:t>context = _get_user_context(request)</w:t>
      </w:r>
    </w:p>
    <w:p w:rsidR="0002682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 w:rsidRPr="00216F0E">
        <w:rPr>
          <w:color w:val="000000"/>
          <w:sz w:val="21"/>
          <w:szCs w:val="21"/>
          <w:lang w:val="en-US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art = Article.objects.get(</w:t>
      </w:r>
      <w:r>
        <w:rPr>
          <w:rFonts w:ascii="DejaVu Sans Mono" w:hAnsi="DejaVu Sans Mono"/>
          <w:color w:val="660099"/>
          <w:sz w:val="21"/>
          <w:szCs w:val="21"/>
        </w:rPr>
        <w:t>id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(id))</w:t>
      </w:r>
    </w:p>
    <w:p w:rsidR="0002682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context[</w:t>
      </w:r>
      <w:r>
        <w:rPr>
          <w:rFonts w:ascii="DejaVu Sans Mono" w:hAnsi="DejaVu Sans Mono"/>
          <w:b/>
          <w:color w:val="008000"/>
          <w:sz w:val="21"/>
          <w:szCs w:val="21"/>
        </w:rPr>
        <w:t>'article'</w:t>
      </w:r>
      <w:r>
        <w:rPr>
          <w:rFonts w:ascii="DejaVu Sans Mono" w:hAnsi="DejaVu Sans Mono"/>
          <w:color w:val="000000"/>
          <w:sz w:val="21"/>
          <w:szCs w:val="21"/>
        </w:rPr>
        <w:t>] = art</w:t>
      </w:r>
    </w:p>
    <w:p w:rsidR="0002682E" w:rsidRDefault="0002682E">
      <w:pPr>
        <w:pStyle w:val="a1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 xml:space="preserve">render(request, </w:t>
      </w:r>
      <w:r>
        <w:rPr>
          <w:rFonts w:ascii="DejaVu Sans Mono" w:hAnsi="DejaVu Sans Mono"/>
          <w:b/>
          <w:color w:val="008000"/>
          <w:sz w:val="21"/>
          <w:szCs w:val="21"/>
        </w:rPr>
        <w:t>'single.html'</w:t>
      </w:r>
      <w:r>
        <w:rPr>
          <w:rFonts w:ascii="DejaVu Sans Mono" w:hAnsi="DejaVu Sans Mono"/>
          <w:color w:val="000000"/>
          <w:sz w:val="21"/>
          <w:szCs w:val="21"/>
        </w:rPr>
        <w:t>, context)</w:t>
      </w:r>
    </w:p>
    <w:p w:rsidR="0002682E" w:rsidRDefault="0002682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82E" w:rsidRDefault="0002682E">
      <w:pPr>
        <w:spacing w:after="0"/>
        <w:rPr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Шаблон register.html</w:t>
      </w:r>
    </w:p>
    <w:p w:rsidR="0002682E" w:rsidRDefault="000268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682E" w:rsidRDefault="0002682E">
      <w:pPr>
        <w:pStyle w:val="a1"/>
        <w:spacing w:after="0"/>
        <w:rPr>
          <w:rFonts w:ascii="DejaVu Sans Mono" w:hAnsi="DejaVu Sans Mono"/>
          <w:color w:val="000000"/>
          <w:lang w:val="en-US"/>
        </w:rPr>
      </w:pPr>
      <w:r>
        <w:rPr>
          <w:rFonts w:ascii="DejaVu Sans Mono" w:hAnsi="DejaVu Sans Mono"/>
          <w:color w:val="000000"/>
          <w:lang w:val="en-US"/>
        </w:rPr>
        <w:t>{% extends 'base.html' %}</w:t>
      </w:r>
    </w:p>
    <w:p w:rsidR="0002682E" w:rsidRDefault="0002682E">
      <w:pPr>
        <w:pStyle w:val="a1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{% block content %}</w:t>
      </w:r>
    </w:p>
    <w:p w:rsidR="0002682E" w:rsidRDefault="0002682E">
      <w:pPr>
        <w:pStyle w:val="a1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  <w:highlight w:val="white"/>
        </w:rPr>
        <w:t>&lt;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 xml:space="preserve">div </w:t>
      </w:r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class=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"article-body"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:rsidR="0002682E" w:rsidRDefault="0002682E">
      <w:pPr>
        <w:pStyle w:val="a1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{% if errors %}</w:t>
      </w:r>
    </w:p>
    <w:p w:rsidR="0002682E" w:rsidRDefault="0002682E">
      <w:pPr>
        <w:pStyle w:val="a1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{% for error in errors %}</w:t>
      </w:r>
    </w:p>
    <w:p w:rsidR="0002682E" w:rsidRDefault="0002682E">
      <w:pPr>
        <w:pStyle w:val="a1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 xml:space="preserve">div </w:t>
      </w:r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class=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"error"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:rsidR="0002682E" w:rsidRDefault="0002682E">
      <w:pPr>
        <w:pStyle w:val="a1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    {{error}}</w:t>
      </w:r>
    </w:p>
    <w:p w:rsidR="0002682E" w:rsidRDefault="0002682E">
      <w:pPr>
        <w:pStyle w:val="a1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&lt;/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div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:rsidR="0002682E" w:rsidRDefault="0002682E">
      <w:pPr>
        <w:pStyle w:val="a1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{% endfor %}</w:t>
      </w:r>
    </w:p>
    <w:p w:rsidR="0002682E" w:rsidRDefault="0002682E">
      <w:pPr>
        <w:pStyle w:val="a1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{% endif %}</w:t>
      </w:r>
    </w:p>
    <w:p w:rsidR="0002682E" w:rsidRDefault="0002682E">
      <w:pPr>
        <w:pStyle w:val="a1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 xml:space="preserve">form </w:t>
      </w:r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method=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"POST"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:rsidR="0002682E" w:rsidRDefault="0002682E">
      <w:pPr>
        <w:pStyle w:val="a1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{% csrf_token %}</w:t>
      </w:r>
    </w:p>
    <w:p w:rsidR="0002682E" w:rsidRDefault="0002682E">
      <w:pPr>
        <w:pStyle w:val="a1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 xml:space="preserve">div </w:t>
      </w:r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class=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"content"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:rsidR="0002682E" w:rsidRDefault="0002682E">
      <w:pPr>
        <w:pStyle w:val="a1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 xml:space="preserve">table </w:t>
      </w:r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align=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"center"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:rsidR="0002682E" w:rsidRDefault="0002682E">
      <w:pPr>
        <w:pStyle w:val="a1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    {{form.as_table}}</w:t>
      </w:r>
    </w:p>
    <w:p w:rsidR="0002682E" w:rsidRDefault="0002682E">
      <w:pPr>
        <w:pStyle w:val="a1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&lt;/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table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:rsidR="0002682E" w:rsidRDefault="0002682E">
      <w:pPr>
        <w:pStyle w:val="a1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 xml:space="preserve">button </w:t>
      </w:r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action=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 xml:space="preserve">"submit" </w:t>
      </w:r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class=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"btn btn-primary"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  <w:r>
        <w:rPr>
          <w:rFonts w:ascii="Courier 10 Pitch" w:hAnsi="Courier 10 Pitch"/>
          <w:color w:val="000000"/>
          <w:sz w:val="21"/>
          <w:szCs w:val="21"/>
        </w:rPr>
        <w:t>Зарегистрироваться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&lt;/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button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:rsidR="0002682E" w:rsidRDefault="0002682E">
      <w:pPr>
        <w:pStyle w:val="a1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&lt;/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div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:rsidR="0002682E" w:rsidRDefault="0002682E">
      <w:pPr>
        <w:pStyle w:val="a1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&lt;/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form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:rsidR="0002682E" w:rsidRDefault="0002682E">
      <w:pPr>
        <w:pStyle w:val="a1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&lt;/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div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:rsidR="0002682E" w:rsidRDefault="0002682E">
      <w:pPr>
        <w:pStyle w:val="a1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{% endblock %}</w:t>
      </w:r>
    </w:p>
    <w:p w:rsidR="0002682E" w:rsidRDefault="0002682E">
      <w:pPr>
        <w:spacing w:after="0"/>
        <w:rPr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Шаблон login.html аналогичен.</w:t>
      </w:r>
    </w:p>
    <w:p w:rsidR="0002682E" w:rsidRDefault="0002682E">
      <w:pPr>
        <w:pStyle w:val="HTMLPreformatted"/>
        <w:shd w:val="clear" w:color="auto" w:fill="FFFFFF"/>
        <w:rPr>
          <w:color w:val="000000"/>
          <w:lang w:val="en-US"/>
        </w:rPr>
      </w:pPr>
    </w:p>
    <w:p w:rsidR="0002682E" w:rsidRDefault="0002682E">
      <w:pPr>
        <w:pStyle w:val="HTMLPreformatted"/>
        <w:shd w:val="clear" w:color="auto" w:fill="FFFFFF"/>
        <w:rPr>
          <w:color w:val="000000"/>
          <w:lang w:val="en-US"/>
        </w:rPr>
      </w:pPr>
    </w:p>
    <w:p w:rsidR="0002682E" w:rsidRDefault="0002682E">
      <w:pPr>
        <w:pStyle w:val="HTMLPreformatted"/>
        <w:shd w:val="clear" w:color="auto" w:fill="FFFFFF"/>
        <w:rPr>
          <w:color w:val="000000"/>
          <w:lang w:val="en-US"/>
        </w:rPr>
      </w:pPr>
    </w:p>
    <w:p w:rsidR="0002682E" w:rsidRDefault="0002682E">
      <w:pPr>
        <w:pStyle w:val="HTMLPreformatted"/>
        <w:shd w:val="clear" w:color="auto" w:fill="FFFFFF"/>
        <w:rPr>
          <w:color w:val="000000"/>
          <w:lang w:val="en-US"/>
        </w:rPr>
      </w:pPr>
    </w:p>
    <w:p w:rsidR="0002682E" w:rsidRDefault="0002682E">
      <w:pPr>
        <w:pStyle w:val="HTMLPreformatted"/>
        <w:shd w:val="clear" w:color="auto" w:fill="FFFFFF"/>
        <w:rPr>
          <w:color w:val="000000"/>
          <w:lang w:val="en-US"/>
        </w:rPr>
      </w:pPr>
    </w:p>
    <w:p w:rsidR="0002682E" w:rsidRDefault="0002682E">
      <w:pPr>
        <w:pStyle w:val="HTMLPreformatted"/>
        <w:shd w:val="clear" w:color="auto" w:fill="FFFFFF"/>
        <w:rPr>
          <w:color w:val="000000"/>
          <w:lang w:val="en-US"/>
        </w:rPr>
      </w:pPr>
    </w:p>
    <w:p w:rsidR="0002682E" w:rsidRDefault="0002682E">
      <w:pPr>
        <w:pStyle w:val="HTMLPreformatted"/>
        <w:shd w:val="clear" w:color="auto" w:fill="FFFFFF"/>
        <w:rPr>
          <w:color w:val="000000"/>
          <w:lang w:val="en-US"/>
        </w:rPr>
      </w:pPr>
    </w:p>
    <w:p w:rsidR="0002682E" w:rsidRDefault="0002682E">
      <w:pPr>
        <w:pStyle w:val="HTMLPreformatted"/>
        <w:shd w:val="clear" w:color="auto" w:fill="FFFFFF"/>
        <w:rPr>
          <w:color w:val="000000"/>
          <w:lang w:val="en-US"/>
        </w:rPr>
      </w:pPr>
    </w:p>
    <w:p w:rsidR="0002682E" w:rsidRDefault="0002682E">
      <w:pPr>
        <w:pStyle w:val="HTMLPreformatted"/>
        <w:shd w:val="clear" w:color="auto" w:fill="FFFFFF"/>
        <w:rPr>
          <w:color w:val="000000"/>
          <w:lang w:val="en-US"/>
        </w:rPr>
      </w:pPr>
    </w:p>
    <w:p w:rsidR="0002682E" w:rsidRDefault="0002682E">
      <w:pPr>
        <w:pStyle w:val="HTMLPreformatted"/>
        <w:shd w:val="clear" w:color="auto" w:fill="FFFFFF"/>
        <w:rPr>
          <w:color w:val="000000"/>
          <w:lang w:val="en-US"/>
        </w:rPr>
      </w:pPr>
    </w:p>
    <w:p w:rsidR="0002682E" w:rsidRDefault="0002682E">
      <w:pPr>
        <w:pStyle w:val="HTMLPreformatted"/>
        <w:shd w:val="clear" w:color="auto" w:fill="FFFFFF"/>
        <w:rPr>
          <w:color w:val="000000"/>
          <w:lang w:val="en-US"/>
        </w:rPr>
      </w:pPr>
    </w:p>
    <w:p w:rsidR="0002682E" w:rsidRDefault="0002682E">
      <w:pPr>
        <w:pStyle w:val="HTMLPreformatted"/>
        <w:shd w:val="clear" w:color="auto" w:fill="FFFFFF"/>
        <w:rPr>
          <w:color w:val="000000"/>
          <w:lang w:val="en-US"/>
        </w:rPr>
      </w:pPr>
    </w:p>
    <w:p w:rsidR="0002682E" w:rsidRDefault="0002682E">
      <w:pPr>
        <w:pStyle w:val="HTMLPreformatted"/>
        <w:shd w:val="clear" w:color="auto" w:fill="FFFFFF"/>
        <w:rPr>
          <w:color w:val="000000"/>
          <w:lang w:val="en-US"/>
        </w:rPr>
      </w:pPr>
    </w:p>
    <w:p w:rsidR="0002682E" w:rsidRDefault="000268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 Результат</w:t>
      </w:r>
    </w:p>
    <w:p w:rsidR="0002682E" w:rsidRDefault="00026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Форма регистрации:</w:t>
      </w:r>
    </w:p>
    <w:p w:rsidR="0002682E" w:rsidRDefault="0002682E">
      <w:pPr>
        <w:rPr>
          <w:sz w:val="24"/>
          <w:szCs w:val="24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Изображение1" o:spid="_x0000_s1026" type="#_x0000_t75" style="position:absolute;margin-left:0;margin-top:.05pt;width:348.75pt;height:165.4pt;z-index:251658240;visibility:visible;mso-wrap-distance-left:0;mso-wrap-distance-right:0;mso-position-horizontal:center">
            <v:imagedata r:id="rId4" o:title=""/>
            <w10:wrap type="topAndBottom"/>
          </v:shape>
        </w:pict>
      </w:r>
    </w:p>
    <w:p w:rsidR="0002682E" w:rsidRDefault="00026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Форма входа:</w:t>
      </w:r>
    </w:p>
    <w:p w:rsidR="0002682E" w:rsidRDefault="0002682E">
      <w:pPr>
        <w:rPr>
          <w:sz w:val="24"/>
          <w:szCs w:val="24"/>
        </w:rPr>
      </w:pPr>
      <w:r>
        <w:rPr>
          <w:noProof/>
          <w:lang w:eastAsia="ru-RU"/>
        </w:rPr>
        <w:pict>
          <v:shape id="Изображение2" o:spid="_x0000_s1027" type="#_x0000_t75" style="position:absolute;margin-left:0;margin-top:.05pt;width:380.25pt;height:132.15pt;z-index:251659264;visibility:visible;mso-wrap-distance-left:0;mso-wrap-distance-right:0;mso-position-horizontal:center">
            <v:imagedata r:id="rId5" o:title=""/>
            <w10:wrap type="topAndBottom"/>
          </v:shape>
        </w:pict>
      </w:r>
    </w:p>
    <w:p w:rsidR="0002682E" w:rsidRDefault="0002682E">
      <w:r>
        <w:rPr>
          <w:rFonts w:ascii="Times New Roman" w:hAnsi="Times New Roman" w:cs="Times New Roman"/>
          <w:sz w:val="24"/>
          <w:szCs w:val="24"/>
        </w:rPr>
        <w:t>Главная страница после входа пользователя:</w:t>
      </w:r>
    </w:p>
    <w:p w:rsidR="0002682E" w:rsidRDefault="0002682E">
      <w:pPr>
        <w:rPr>
          <w:sz w:val="24"/>
          <w:szCs w:val="24"/>
        </w:rPr>
      </w:pPr>
      <w:r>
        <w:rPr>
          <w:noProof/>
          <w:lang w:eastAsia="ru-RU"/>
        </w:rPr>
        <w:pict>
          <v:shape id="Изображение3" o:spid="_x0000_s1028" type="#_x0000_t75" style="position:absolute;margin-left:0;margin-top:.05pt;width:345pt;height:214.6pt;z-index:251660288;visibility:visible;mso-wrap-distance-left:0;mso-wrap-distance-right:0;mso-position-horizontal:center">
            <v:imagedata r:id="rId6" o:title=""/>
            <w10:wrap type="square" side="largest"/>
          </v:shape>
        </w:pict>
      </w:r>
    </w:p>
    <w:sectPr w:rsidR="0002682E" w:rsidSect="004B2C9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10 Pitch">
    <w:panose1 w:val="00000000000000000000"/>
    <w:charset w:val="CC"/>
    <w:family w:val="auto"/>
    <w:notTrueType/>
    <w:pitch w:val="fixed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2C9B"/>
    <w:rsid w:val="0002682E"/>
    <w:rsid w:val="00216F0E"/>
    <w:rsid w:val="004B2C9B"/>
    <w:rsid w:val="00572B62"/>
    <w:rsid w:val="006E0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">
    <w:name w:val="Стандартный HTML Знак"/>
    <w:basedOn w:val="DefaultParagraphFont"/>
    <w:uiPriority w:val="99"/>
    <w:locked/>
    <w:rPr>
      <w:rFonts w:ascii="Courier New" w:hAnsi="Courier New" w:cs="Courier New"/>
      <w:sz w:val="20"/>
      <w:szCs w:val="20"/>
      <w:lang w:eastAsia="ru-RU"/>
    </w:rPr>
  </w:style>
  <w:style w:type="character" w:customStyle="1" w:styleId="a">
    <w:name w:val="Текст выноски Знак"/>
    <w:basedOn w:val="DefaultParagraphFont"/>
    <w:uiPriority w:val="99"/>
    <w:semiHidden/>
    <w:rPr>
      <w:rFonts w:ascii="Tahoma" w:hAnsi="Tahoma" w:cs="Tahoma"/>
      <w:sz w:val="16"/>
      <w:szCs w:val="16"/>
    </w:rPr>
  </w:style>
  <w:style w:type="paragraph" w:customStyle="1" w:styleId="a0">
    <w:name w:val="Заголовок"/>
    <w:basedOn w:val="Normal"/>
    <w:next w:val="BodyText"/>
    <w:uiPriority w:val="99"/>
    <w:rsid w:val="004B2C9B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B2C9B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65C4"/>
    <w:rPr>
      <w:color w:val="00000A"/>
      <w:lang w:eastAsia="en-US"/>
    </w:rPr>
  </w:style>
  <w:style w:type="paragraph" w:styleId="List">
    <w:name w:val="List"/>
    <w:basedOn w:val="BodyText"/>
    <w:uiPriority w:val="99"/>
    <w:rsid w:val="004B2C9B"/>
    <w:rPr>
      <w:rFonts w:cs="FreeSans"/>
    </w:rPr>
  </w:style>
  <w:style w:type="paragraph" w:styleId="Caption">
    <w:name w:val="caption"/>
    <w:basedOn w:val="Normal"/>
    <w:uiPriority w:val="99"/>
    <w:qFormat/>
    <w:rsid w:val="004B2C9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pPr>
      <w:ind w:left="220" w:hanging="220"/>
    </w:pPr>
  </w:style>
  <w:style w:type="paragraph" w:styleId="IndexHeading">
    <w:name w:val="index heading"/>
    <w:basedOn w:val="Normal"/>
    <w:uiPriority w:val="99"/>
    <w:rsid w:val="004B2C9B"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5C4"/>
    <w:rPr>
      <w:rFonts w:ascii="Courier New" w:hAnsi="Courier New" w:cs="Courier New"/>
      <w:color w:val="00000A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5C4"/>
    <w:rPr>
      <w:rFonts w:ascii="Times New Roman" w:hAnsi="Times New Roman"/>
      <w:color w:val="00000A"/>
      <w:sz w:val="0"/>
      <w:szCs w:val="0"/>
      <w:lang w:eastAsia="en-US"/>
    </w:rPr>
  </w:style>
  <w:style w:type="paragraph" w:customStyle="1" w:styleId="a1">
    <w:name w:val="Текст в заданном формате"/>
    <w:basedOn w:val="Normal"/>
    <w:uiPriority w:val="99"/>
    <w:rsid w:val="004B2C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624</TotalTime>
  <Pages>7</Pages>
  <Words>1312</Words>
  <Characters>7480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BIG</cp:lastModifiedBy>
  <cp:revision>7</cp:revision>
  <cp:lastPrinted>2017-09-29T18:01:00Z</cp:lastPrinted>
  <dcterms:created xsi:type="dcterms:W3CDTF">2017-09-29T17:50:00Z</dcterms:created>
  <dcterms:modified xsi:type="dcterms:W3CDTF">2017-12-25T07:18:00Z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